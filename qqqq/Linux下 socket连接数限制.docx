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r>
        <w:t>TCP连接时（下面是socket）</w:t>
      </w:r>
    </w:p>
    <w:p>
      <w:r>
        <w:rPr>
          <w:b/>
          <w:bCs/>
        </w:rPr>
        <w:t>单一进程</w:t>
      </w:r>
      <w:r>
        <w:t xml:space="preserve"> 可以同时打开文件数量，每个TCP都创建一个socket，每个socket句柄同时也是一个文件句柄。ulimit，查看当前用户进程，所允许打开的文件数量限制</w:t>
      </w:r>
    </w:p>
    <w:p>
      <w:r>
        <w:drawing>
          <wp:inline distT="0" distB="0" distL="85725" distR="85725">
            <wp:extent cx="3048000" cy="40005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000" cy="4000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当前用户的每个进程，可以 最多同时打开1024个文件（包括stdout, stdin, stderr，进程间通讯的unix域socket），剩下的，可用于客户端socket连接的文件数也就剩下 1024-10=1014。所以说：</w:t>
      </w:r>
    </w:p>
    <w:p>
      <w:r>
        <w:t>缺省情况下，基于linux的通讯程序，最多允许 1014 个同时的TCP并发连接</w:t>
      </w:r>
    </w:p>
    <w:p/>
    <w:p>
      <w:r>
        <w:t>怎么破？</w:t>
      </w:r>
    </w:p>
    <w:p>
      <w:r>
        <w:t>破除linux对</w:t>
      </w:r>
      <w:r>
        <w:t>“</w:t>
      </w:r>
      <w:r>
        <w:t>当前用户的进程，同时可打开文件数量的限制</w:t>
      </w:r>
      <w:r>
        <w:t>”</w:t>
      </w:r>
      <w:r>
        <w:t>。两个soft limit和hard limit</w:t>
      </w:r>
    </w:p>
    <w:p>
      <w:r>
        <w:t>hard limit指：系统根据硬件资源情况（主要是内存）计算出的系统最多可同时打开的数量</w:t>
      </w:r>
    </w:p>
    <w:p/>
    <w:p>
      <w:pPr>
        <w:numPr>
          <w:ilvl w:val="0"/>
          <w:numId w:val="1"/>
        </w:numPr>
      </w:pPr>
      <w:r>
        <w:t>到文件：</w:t>
      </w:r>
      <w:r>
        <w:rPr>
          <w:rStyle w:val="87"/>
          <w:b w:val="0"/>
        </w:rPr>
        <w:t>/etc/security/</w:t>
      </w:r>
      <w:r>
        <w:t>limits.conf 中去修改</w:t>
      </w:r>
    </w:p>
    <w:p>
      <w:pPr>
        <w:numPr>
          <w:ilvl w:val="0"/>
          <w:numId w:val="1"/>
        </w:numPr>
      </w:pPr>
      <w:r>
        <w:t>/etc/pam.d/login，添加新行</w:t>
      </w:r>
    </w:p>
    <w:p>
      <w:pPr>
        <w:ind w:left="420" w:firstLine="0"/>
      </w:pPr>
      <w:r>
        <w:rPr>
          <w:highlight w:val="darkGray"/>
        </w:rPr>
        <w:t>session required /lib/security/pam_limits.so</w:t>
      </w:r>
    </w:p>
    <w:p>
      <w:pPr>
        <w:ind w:left="420" w:firstLine="0"/>
      </w:pPr>
      <w:r>
        <w:t>告诉Linux，用户登陆完成后，调用 pam_limits.so模块，以设置</w:t>
      </w:r>
      <w:r>
        <w:t>“</w:t>
      </w:r>
      <w:r>
        <w:t>此用户对各种资源数量的最大限制</w:t>
      </w:r>
      <w:r>
        <w:t>”</w:t>
      </w:r>
      <w:r>
        <w:t>。pam_limits.so就是从/etc/security/limits.conf中读取限制值的</w:t>
      </w:r>
    </w:p>
    <w:p>
      <w:pPr>
        <w:numPr>
          <w:ilvl w:val="0"/>
          <w:numId w:val="1"/>
        </w:numPr>
      </w:pPr>
      <w:r>
        <w:t>查看linux系统级的 最大打开文件数目 的限制</w:t>
      </w:r>
    </w:p>
    <w:p>
      <w:r>
        <w:tab/>
      </w:r>
      <w:r>
        <w:drawing>
          <wp:inline distT="0" distB="0" distL="85725" distR="85725">
            <wp:extent cx="4400550" cy="37147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00550" cy="3714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ab/>
        <w:t>系统最多允许所有用户总共同时打开的文件数量。这是 系统级的 hard limit ，用户级上，如果想设置一个比这还大的值。就需要先把这个值改了</w:t>
      </w:r>
    </w:p>
    <w:p>
      <w:r>
        <w:t xml:space="preserve">修改：/etc/rc.local 在里面添加：echo </w:t>
      </w:r>
      <w:r>
        <w:rPr>
          <w:i/>
          <w:iCs/>
          <w:highlight w:val="darkGray"/>
        </w:rPr>
        <w:t>newvalue</w:t>
      </w:r>
      <w:r>
        <w:t xml:space="preserve"> &gt; /proc/sys/fs/file-max</w:t>
      </w:r>
    </w:p>
    <w:p>
      <w:r>
        <w:t>这样：linux启动后，强行将 系统级 hard limit设置为</w:t>
      </w:r>
      <w:r>
        <w:rPr>
          <w:i/>
          <w:iCs/>
          <w:highlight w:val="darkGray"/>
        </w:rPr>
        <w:t>newvalue</w:t>
      </w:r>
    </w:p>
    <w:p/>
    <w:p>
      <w:r>
        <w:t>上面改完后，重启系统。ulimit -n应该看到设置的值。但是，如果没看到，则可能是 用户登陆脚本 /etc/profile 中，使用ulimit -n 已经作了限制。由于 ulimit -n 时，新值&lt;=上次ulimit -n设置的值，所以，用这个命令就无法增大这个限制了。怎么办呢？ /etc/profile 中，找到此命令，将其删除。然后重启系统</w:t>
      </w:r>
    </w:p>
    <w:p/>
    <w:p>
      <w:r>
        <w:t>到此：为了支持高并发的TCP，同时打开文件数量的限制 就被解除了</w:t>
      </w:r>
    </w:p>
    <w:p/>
    <w:p>
      <w:r>
        <w:t>网络内核对TCP连接的限制，这个也要修改</w:t>
      </w:r>
    </w:p>
    <w:p>
      <w:r>
        <w:t>“</w:t>
      </w:r>
      <w:r>
        <w:t>打开文件数量的限制</w:t>
      </w:r>
      <w:r>
        <w:t>”</w:t>
      </w:r>
      <w:r>
        <w:t>解除后，仍会出现 TCP连接数增加到一定数量时，再也无法成功建立新的TCP连接。原因有多种</w:t>
      </w:r>
    </w:p>
    <w:p>
      <w:pPr>
        <w:numPr>
          <w:ilvl w:val="0"/>
          <w:numId w:val="2"/>
        </w:numPr>
      </w:pPr>
      <w:r>
        <w:t>Linux网络内核对本地端口号范围有限制</w:t>
      </w:r>
    </w:p>
    <w:p>
      <w:pPr>
        <w:numPr>
          <w:ilvl w:val="0"/>
          <w:numId w:val="2"/>
        </w:numPr>
      </w:pPr>
      <w:r>
        <w:t>Linux网络内核的 IP_TABLE防火墙对 最大跟踪的TCP连接数有限制</w:t>
      </w:r>
    </w:p>
    <w:p/>
    <w:p>
      <w:r>
        <w:t>系统本身就搞完了。接下来，写程序的要注意了</w:t>
      </w:r>
    </w:p>
    <w:p>
      <w:r>
        <w:t>使用合适的 网络I/O技术 和 I/O事件分派机制</w:t>
      </w:r>
    </w:p>
    <w:p>
      <w:pPr>
        <w:rPr>
          <w:b/>
          <w:bCs/>
        </w:rPr>
      </w:pPr>
      <w:r>
        <w:rPr>
          <w:b/>
          <w:bCs/>
          <w:sz w:val="28"/>
        </w:rPr>
        <w:t>网络I/O技术</w:t>
      </w:r>
    </w:p>
    <w:p>
      <w:r>
        <w:t>同步I/O（不合适）</w:t>
      </w:r>
    </w:p>
    <w:p>
      <w:r>
        <w:t>非阻塞 同步I/O（反应式I/O）- - select(), poll(), epoll等机制</w:t>
      </w:r>
    </w:p>
    <w:p>
      <w:r>
        <w:t>异步I/O - - AIO</w:t>
      </w:r>
    </w:p>
    <w:p>
      <w:pPr>
        <w:rPr>
          <w:b/>
          <w:bCs/>
        </w:rPr>
      </w:pPr>
      <w:r>
        <w:rPr>
          <w:b/>
          <w:bCs/>
          <w:sz w:val="24"/>
          <w:szCs w:val="24"/>
        </w:rPr>
        <w:t>I/O事件分派机制</w:t>
      </w:r>
    </w:p>
    <w:p>
      <w:r>
        <w:t>从I/O事件分派机制来看</w:t>
      </w:r>
    </w:p>
    <w:p>
      <w:r>
        <w:t>select()不合适。它所支持并发有限（通常1024之内）</w:t>
      </w:r>
    </w:p>
    <w:p>
      <w:r>
        <w:t>如果考虑性能，poll()也不合适。虽然支持较高的TCP并发数。但，</w:t>
      </w:r>
      <w:r>
        <w:t>“</w:t>
      </w:r>
      <w:r>
        <w:t>轮询</w:t>
      </w:r>
      <w:r>
        <w:t>”</w:t>
      </w:r>
      <w:r>
        <w:t>机制，并非数高时，效率相当低，并且可能有 I/O事件分派不均，导致 部分 TCP连接上的I/O出现 饥饿。</w:t>
      </w:r>
    </w:p>
    <w:p>
      <w:r>
        <w:t>epoll，AIO好。</w:t>
      </w:r>
    </w:p>
    <w:p/>
    <w:p/>
    <w:p/>
    <w:p/>
    <w:p/>
    <w:p/>
    <w:p/>
    <w:p/>
    <w:p/>
    <w:p/>
    <w:p/>
    <w:p/>
    <w:p/>
    <w:p/>
    <w:p/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altName w:val="DejaVu Sans"/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文泉驿微米黑"/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altName w:val="DejaVu Sans"/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altName w:val="文泉驿微米黑"/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7A1E8C77"/>
    <w:multiLevelType w:val="hybridMultilevel"/>
    <w:tmpl w:val="00000000"/>
    <w:lvl w:ilvl="0">
      <w:start w:val="1"/>
      <w:numFmt w:val="decimal"/>
      <w:lvlRestart w:val="0"/>
      <w:lvlText w:val="%1．"/>
      <w:lvlJc w:val="left"/>
      <w:pPr>
        <w:tabs>
          <w:tab w:val="num" w:pos="449"/>
        </w:tabs>
        <w:ind w:left="449" w:hanging="449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BDD7D91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8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hAnsi="Times New Roman"/>
      <w:kern w:val="2"/>
      <w:sz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87">
    <w:name w:val="Strong"/>
    <w:rPr>
      <w:b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56</TotalTime>
  <Application>Yozo_Office</Application>
  <Pages>2</Pages>
  <Words>882</Words>
  <Characters>1325</Characters>
  <Lines>65</Lines>
  <Paragraphs>32</Paragraphs>
  <CharactersWithSpaces>1390</CharactersWithSpaces>
  <Company>root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root</dc:creator>
  <cp:lastModifiedBy>root</cp:lastModifiedBy>
  <cp:revision>1</cp:revision>
  <dcterms:created xsi:type="dcterms:W3CDTF">2014-01-05T13:32:36Z</dcterms:created>
</cp:coreProperties>
</file>